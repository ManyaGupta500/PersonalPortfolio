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E51549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E65C89" w14:textId="1545A1C2" w:rsidR="00692703" w:rsidRPr="00CF1A49" w:rsidRDefault="00116D82" w:rsidP="00913946">
            <w:pPr>
              <w:pStyle w:val="Title"/>
            </w:pPr>
            <w:r>
              <w:t>Manya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GUPTA</w:t>
            </w:r>
          </w:p>
          <w:p w14:paraId="1B78CD76" w14:textId="59901DB4" w:rsidR="00692703" w:rsidRPr="00CF1A49" w:rsidRDefault="007B0E49" w:rsidP="007B0E49">
            <w:pPr>
              <w:pStyle w:val="ContactInfoEmphasis"/>
              <w:contextualSpacing w:val="0"/>
            </w:pPr>
            <w:r>
              <w:t>guptamanya500@gmail.com</w:t>
            </w:r>
            <w:r w:rsidRPr="00CF1A49">
              <w:t xml:space="preserve"> |</w:t>
            </w:r>
            <w:r w:rsidR="00692703" w:rsidRPr="00CF1A49">
              <w:t xml:space="preserve"> </w:t>
            </w:r>
            <w:r w:rsidR="00116D82">
              <w:t>+1 (437) 984-3118</w:t>
            </w:r>
          </w:p>
          <w:p w14:paraId="5C65D4D1" w14:textId="63DA0620" w:rsidR="007B0E49" w:rsidRDefault="007B0E49" w:rsidP="00913946">
            <w:pPr>
              <w:pStyle w:val="ContactInfoEmphasis"/>
              <w:contextualSpacing w:val="0"/>
            </w:pPr>
            <w:r>
              <w:t xml:space="preserve">LinkedIn - </w:t>
            </w:r>
            <w:hyperlink r:id="rId8" w:history="1">
              <w:r w:rsidRPr="00116D82">
                <w:rPr>
                  <w:b w:val="0"/>
                  <w:color w:val="0000FF"/>
                  <w:u w:val="single"/>
                </w:rPr>
                <w:t>Manya Gupt</w:t>
              </w:r>
              <w:r w:rsidRPr="00116D82">
                <w:rPr>
                  <w:b w:val="0"/>
                  <w:color w:val="0000FF"/>
                  <w:u w:val="single"/>
                </w:rPr>
                <w:t>a</w:t>
              </w:r>
              <w:r w:rsidRPr="00116D82">
                <w:rPr>
                  <w:b w:val="0"/>
                  <w:color w:val="0000FF"/>
                  <w:u w:val="single"/>
                </w:rPr>
                <w:t xml:space="preserve"> | LinkedIn</w:t>
              </w:r>
            </w:hyperlink>
          </w:p>
          <w:p w14:paraId="7D835C72" w14:textId="45953720" w:rsidR="007B0E49" w:rsidRDefault="007B0E49" w:rsidP="00913946">
            <w:pPr>
              <w:pStyle w:val="ContactInfoEmphasis"/>
              <w:contextualSpacing w:val="0"/>
            </w:pPr>
            <w:r w:rsidRPr="007B0E49">
              <w:rPr>
                <w:bCs/>
                <w:color w:val="00B050"/>
              </w:rPr>
              <w:t>GitHub</w:t>
            </w:r>
            <w:r>
              <w:rPr>
                <w:b w:val="0"/>
                <w:color w:val="595959" w:themeColor="text1" w:themeTint="A6"/>
              </w:rPr>
              <w:t xml:space="preserve"> - </w:t>
            </w:r>
            <w:hyperlink r:id="rId9" w:history="1">
              <w:r w:rsidRPr="007B0E49">
                <w:rPr>
                  <w:b w:val="0"/>
                  <w:color w:val="0000FF"/>
                  <w:u w:val="single"/>
                </w:rPr>
                <w:t>ManyaGupta500 (Manya Gupta) (github.c</w:t>
              </w:r>
              <w:r w:rsidRPr="007B0E49">
                <w:rPr>
                  <w:b w:val="0"/>
                  <w:color w:val="0000FF"/>
                  <w:u w:val="single"/>
                </w:rPr>
                <w:t>o</w:t>
              </w:r>
              <w:r w:rsidRPr="007B0E49">
                <w:rPr>
                  <w:b w:val="0"/>
                  <w:color w:val="0000FF"/>
                  <w:u w:val="single"/>
                </w:rPr>
                <w:t>m)</w:t>
              </w:r>
            </w:hyperlink>
          </w:p>
          <w:p w14:paraId="046EEB9B" w14:textId="6F0F12D9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14:paraId="3CEC4052" w14:textId="77777777" w:rsidTr="00692703">
        <w:tc>
          <w:tcPr>
            <w:tcW w:w="9360" w:type="dxa"/>
            <w:tcMar>
              <w:top w:w="432" w:type="dxa"/>
            </w:tcMar>
          </w:tcPr>
          <w:p w14:paraId="01267F3F" w14:textId="5B33687A" w:rsidR="001755A8" w:rsidRPr="007C2E1F" w:rsidRDefault="00116D82" w:rsidP="007C2E1F">
            <w:pPr>
              <w:contextualSpacing w:val="0"/>
              <w:jc w:val="center"/>
              <w:rPr>
                <w:b/>
                <w:bCs/>
                <w:sz w:val="28"/>
                <w:szCs w:val="28"/>
              </w:rPr>
            </w:pPr>
            <w:r w:rsidRPr="007C2E1F">
              <w:rPr>
                <w:rFonts w:ascii="Segoe UI" w:hAnsi="Segoe UI" w:cs="Segoe UI"/>
                <w:b/>
                <w:bCs/>
                <w:sz w:val="28"/>
                <w:szCs w:val="28"/>
                <w:shd w:val="clear" w:color="auto" w:fill="FFFFFF"/>
              </w:rPr>
              <w:t>"Curiosity is my advantage against people with more years of experience."</w:t>
            </w:r>
          </w:p>
        </w:tc>
      </w:tr>
    </w:tbl>
    <w:p w14:paraId="4E6C589D" w14:textId="77777777" w:rsidR="004E01EB" w:rsidRPr="00CF1A49" w:rsidRDefault="009234B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C8A01F21262490F871EB1E27CCB7D64"/>
          </w:placeholder>
          <w:temporary/>
          <w:showingPlcHdr/>
          <w15:appearance w15:val="hidden"/>
        </w:sdtPr>
        <w:sdtEndPr/>
        <w:sdtContent>
          <w:r w:rsidR="004E01EB" w:rsidRPr="0048687F">
            <w:rPr>
              <w:color w:val="0D0D0D" w:themeColor="text1" w:themeTint="F2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9C7AFEB" w14:textId="77777777" w:rsidTr="00D66A52">
        <w:tc>
          <w:tcPr>
            <w:tcW w:w="9355" w:type="dxa"/>
          </w:tcPr>
          <w:p w14:paraId="39173136" w14:textId="24270DFE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3544A9A2" w14:textId="77777777" w:rsidTr="00F61DF9">
        <w:tc>
          <w:tcPr>
            <w:tcW w:w="9355" w:type="dxa"/>
            <w:tcMar>
              <w:top w:w="216" w:type="dxa"/>
            </w:tcMar>
          </w:tcPr>
          <w:p w14:paraId="33D8144E" w14:textId="1F340B0C" w:rsidR="00116D82" w:rsidRPr="006C5EF3" w:rsidRDefault="00116D82" w:rsidP="00116D82">
            <w:pPr>
              <w:numPr>
                <w:ilvl w:val="0"/>
                <w:numId w:val="14"/>
              </w:numPr>
              <w:spacing w:before="100" w:beforeAutospacing="1" w:after="20" w:afterAutospacing="1"/>
              <w:jc w:val="both"/>
              <w:rPr>
                <w:rFonts w:eastAsia="Times New Roman" w:cstheme="minorHAnsi"/>
                <w:color w:val="0D0D0D" w:themeColor="text1" w:themeTint="F2"/>
              </w:rPr>
            </w:pPr>
            <w:r w:rsidRPr="006C5EF3">
              <w:rPr>
                <w:rFonts w:eastAsia="Times New Roman" w:cstheme="minorHAnsi"/>
                <w:color w:val="0D0D0D" w:themeColor="text1" w:themeTint="F2"/>
              </w:rPr>
              <w:t xml:space="preserve">Designed advanced graphical and user-friendly websites for a variety of firms, </w:t>
            </w:r>
            <w:r w:rsidR="00B06DDC" w:rsidRPr="006C5EF3">
              <w:rPr>
                <w:rFonts w:eastAsia="Times New Roman" w:cstheme="minorHAnsi"/>
                <w:color w:val="0D0D0D" w:themeColor="text1" w:themeTint="F2"/>
              </w:rPr>
              <w:t>organizations</w:t>
            </w:r>
            <w:r w:rsidRPr="006C5EF3">
              <w:rPr>
                <w:rFonts w:eastAsia="Times New Roman" w:cstheme="minorHAnsi"/>
                <w:color w:val="0D0D0D" w:themeColor="text1" w:themeTint="F2"/>
              </w:rPr>
              <w:t>, professions, and individuals, doubling their online presence.</w:t>
            </w:r>
          </w:p>
          <w:p w14:paraId="25D3B5DC" w14:textId="736DFD15" w:rsidR="00116D82" w:rsidRPr="006C5EF3" w:rsidRDefault="00116D82" w:rsidP="00116D82">
            <w:pPr>
              <w:numPr>
                <w:ilvl w:val="0"/>
                <w:numId w:val="14"/>
              </w:numPr>
              <w:spacing w:before="100" w:beforeAutospacing="1" w:after="20" w:afterAutospacing="1"/>
              <w:jc w:val="both"/>
              <w:rPr>
                <w:rFonts w:eastAsia="Times New Roman" w:cstheme="minorHAnsi"/>
                <w:color w:val="0D0D0D" w:themeColor="text1" w:themeTint="F2"/>
              </w:rPr>
            </w:pPr>
            <w:r w:rsidRPr="00116D82">
              <w:rPr>
                <w:rFonts w:eastAsia="Times New Roman" w:cstheme="minorHAnsi"/>
                <w:color w:val="0D0D0D" w:themeColor="text1" w:themeTint="F2"/>
                <w:lang w:eastAsia="en-CA"/>
              </w:rPr>
              <w:t>Excellent written and communication skills with ability to gather, create and transform business requirements into functional requirements</w:t>
            </w:r>
            <w:r w:rsidRPr="006C5EF3">
              <w:rPr>
                <w:rFonts w:eastAsia="Times New Roman" w:cstheme="minorHAnsi"/>
                <w:color w:val="0D0D0D" w:themeColor="text1" w:themeTint="F2"/>
                <w:lang w:eastAsia="en-CA"/>
              </w:rPr>
              <w:t>.</w:t>
            </w:r>
          </w:p>
          <w:p w14:paraId="2422D2FA" w14:textId="2C045527" w:rsidR="00116D82" w:rsidRPr="006C5EF3" w:rsidRDefault="00116D82" w:rsidP="00116D82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cstheme="minorHAnsi"/>
                <w:color w:val="0D0D0D" w:themeColor="text1" w:themeTint="F2"/>
                <w:lang w:eastAsia="en-CA"/>
              </w:rPr>
            </w:pPr>
            <w:r w:rsidRPr="006C5EF3">
              <w:rPr>
                <w:rFonts w:cstheme="minorHAnsi"/>
                <w:color w:val="0D0D0D" w:themeColor="text1" w:themeTint="F2"/>
                <w:lang w:eastAsia="en-CA"/>
              </w:rPr>
              <w:t xml:space="preserve">Strong leadership skills with proven ability to manage, lead, </w:t>
            </w:r>
            <w:r w:rsidR="00B06DDC" w:rsidRPr="006C5EF3">
              <w:rPr>
                <w:rFonts w:cstheme="minorHAnsi"/>
                <w:color w:val="0D0D0D" w:themeColor="text1" w:themeTint="F2"/>
                <w:lang w:eastAsia="en-CA"/>
              </w:rPr>
              <w:t>delegate,</w:t>
            </w:r>
            <w:r w:rsidRPr="006C5EF3">
              <w:rPr>
                <w:rFonts w:cstheme="minorHAnsi"/>
                <w:color w:val="0D0D0D" w:themeColor="text1" w:themeTint="F2"/>
                <w:lang w:eastAsia="en-CA"/>
              </w:rPr>
              <w:t xml:space="preserve"> and mentor team members</w:t>
            </w:r>
          </w:p>
          <w:p w14:paraId="6704975C" w14:textId="77777777" w:rsidR="00116D82" w:rsidRPr="006C5EF3" w:rsidRDefault="00116D82" w:rsidP="00116D82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cstheme="minorHAnsi"/>
                <w:color w:val="0D0D0D" w:themeColor="text1" w:themeTint="F2"/>
              </w:rPr>
            </w:pPr>
            <w:r w:rsidRPr="006C5EF3">
              <w:rPr>
                <w:rFonts w:cstheme="minorHAnsi"/>
                <w:color w:val="0D0D0D" w:themeColor="text1" w:themeTint="F2"/>
                <w:lang w:eastAsia="en-CA"/>
              </w:rPr>
              <w:t xml:space="preserve">Exceptionally good team player </w:t>
            </w:r>
            <w:r w:rsidRPr="006C5EF3">
              <w:rPr>
                <w:rFonts w:cstheme="minorHAnsi"/>
                <w:color w:val="0D0D0D" w:themeColor="text1" w:themeTint="F2"/>
              </w:rPr>
              <w:t>who can work independently as well with minimal supervision</w:t>
            </w:r>
          </w:p>
          <w:p w14:paraId="362F9CC2" w14:textId="3308AFC3" w:rsidR="00116D82" w:rsidRPr="006C5EF3" w:rsidRDefault="00116D82" w:rsidP="00116D82">
            <w:pPr>
              <w:pStyle w:val="ListParagraph"/>
              <w:numPr>
                <w:ilvl w:val="0"/>
                <w:numId w:val="14"/>
              </w:numPr>
              <w:spacing w:before="100" w:beforeAutospacing="1"/>
              <w:ind w:left="357" w:hanging="357"/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r w:rsidRPr="006C5EF3">
              <w:rPr>
                <w:rFonts w:cstheme="minorHAnsi"/>
                <w:color w:val="0D0D0D" w:themeColor="text1" w:themeTint="F2"/>
              </w:rPr>
              <w:t>Solid experience working in fast-paced and dynamic team environment.</w:t>
            </w:r>
          </w:p>
          <w:p w14:paraId="4076C00B" w14:textId="77777777" w:rsidR="00716C38" w:rsidRPr="006C5EF3" w:rsidRDefault="00716C38" w:rsidP="00716C3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color w:val="0D0D0D" w:themeColor="text1" w:themeTint="F2"/>
                <w:lang w:eastAsia="en-CA"/>
              </w:rPr>
            </w:pPr>
            <w:r w:rsidRPr="006C5EF3">
              <w:rPr>
                <w:color w:val="0D0D0D" w:themeColor="text1" w:themeTint="F2"/>
                <w:lang w:eastAsia="en-CA"/>
              </w:rPr>
              <w:t xml:space="preserve">Strong leadership skills with proven ability to manage, lead, </w:t>
            </w:r>
            <w:proofErr w:type="gramStart"/>
            <w:r w:rsidRPr="006C5EF3">
              <w:rPr>
                <w:color w:val="0D0D0D" w:themeColor="text1" w:themeTint="F2"/>
                <w:lang w:eastAsia="en-CA"/>
              </w:rPr>
              <w:t>delegate</w:t>
            </w:r>
            <w:proofErr w:type="gramEnd"/>
            <w:r w:rsidRPr="006C5EF3">
              <w:rPr>
                <w:color w:val="0D0D0D" w:themeColor="text1" w:themeTint="F2"/>
                <w:lang w:eastAsia="en-CA"/>
              </w:rPr>
              <w:t xml:space="preserve"> and mentor team members</w:t>
            </w:r>
          </w:p>
          <w:p w14:paraId="26B24023" w14:textId="77777777" w:rsidR="00716C38" w:rsidRPr="006C5EF3" w:rsidRDefault="00716C38" w:rsidP="00716C38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color w:val="0D0D0D" w:themeColor="text1" w:themeTint="F2"/>
              </w:rPr>
            </w:pPr>
            <w:r w:rsidRPr="006C5EF3">
              <w:rPr>
                <w:color w:val="0D0D0D" w:themeColor="text1" w:themeTint="F2"/>
                <w:lang w:eastAsia="en-CA"/>
              </w:rPr>
              <w:t xml:space="preserve">Exceptionally good team player </w:t>
            </w:r>
            <w:r w:rsidRPr="006C5EF3">
              <w:rPr>
                <w:color w:val="0D0D0D" w:themeColor="text1" w:themeTint="F2"/>
              </w:rPr>
              <w:t>who can work independently as well with minimal supervision</w:t>
            </w:r>
          </w:p>
          <w:p w14:paraId="6F4B8D40" w14:textId="3958568E" w:rsidR="00716C38" w:rsidRPr="006C5EF3" w:rsidRDefault="00716C38" w:rsidP="00716C38">
            <w:pPr>
              <w:pStyle w:val="ListParagraph"/>
              <w:numPr>
                <w:ilvl w:val="0"/>
                <w:numId w:val="14"/>
              </w:numPr>
              <w:spacing w:before="100" w:beforeAutospacing="1"/>
              <w:ind w:left="357" w:hanging="357"/>
              <w:jc w:val="both"/>
              <w:rPr>
                <w:b/>
                <w:bCs/>
                <w:color w:val="0D0D0D" w:themeColor="text1" w:themeTint="F2"/>
              </w:rPr>
            </w:pPr>
            <w:r w:rsidRPr="006C5EF3">
              <w:rPr>
                <w:color w:val="0D0D0D" w:themeColor="text1" w:themeTint="F2"/>
              </w:rPr>
              <w:t>Solid experience working in fast-paced and dynamic team environment.</w:t>
            </w:r>
          </w:p>
          <w:p w14:paraId="5D930192" w14:textId="77777777" w:rsidR="00116D82" w:rsidRPr="00116D82" w:rsidRDefault="00116D82" w:rsidP="0048687F">
            <w:pPr>
              <w:spacing w:before="100" w:beforeAutospacing="1" w:after="20" w:afterAutospacing="1"/>
              <w:ind w:left="360"/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</w:p>
          <w:p w14:paraId="4A79948C" w14:textId="0950855F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127BA3D3B25A4A15877DE7BC461CF357"/>
        </w:placeholder>
        <w:temporary/>
        <w:showingPlcHdr/>
        <w15:appearance w15:val="hidden"/>
      </w:sdtPr>
      <w:sdtEndPr/>
      <w:sdtContent>
        <w:p w14:paraId="262C7F7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4F1D793" w14:textId="77777777" w:rsidTr="00D66A52">
        <w:tc>
          <w:tcPr>
            <w:tcW w:w="9355" w:type="dxa"/>
          </w:tcPr>
          <w:p w14:paraId="1C60BD0A" w14:textId="77777777" w:rsidR="0048687F" w:rsidRDefault="0048687F" w:rsidP="0048687F">
            <w:pPr>
              <w:pStyle w:val="Heading3"/>
              <w:contextualSpacing w:val="0"/>
              <w:outlineLvl w:val="2"/>
            </w:pPr>
            <w:r>
              <w:t>April 2019</w:t>
            </w:r>
            <w:r w:rsidR="001D0BF1" w:rsidRPr="00CF1A49">
              <w:t xml:space="preserve"> </w:t>
            </w:r>
            <w:r>
              <w:t>– march 2020</w:t>
            </w:r>
          </w:p>
          <w:p w14:paraId="20B7DCEC" w14:textId="7CE4F69F" w:rsidR="001D0BF1" w:rsidRPr="00CF1A49" w:rsidRDefault="0048687F" w:rsidP="0048687F">
            <w:pPr>
              <w:pStyle w:val="Heading2"/>
              <w:contextualSpacing w:val="0"/>
              <w:outlineLvl w:val="1"/>
            </w:pPr>
            <w:r>
              <w:t>12</w:t>
            </w:r>
            <w:r w:rsidRPr="0048687F">
              <w:rPr>
                <w:vertAlign w:val="superscript"/>
              </w:rPr>
              <w:t>th</w:t>
            </w:r>
            <w:r>
              <w:t>(non-medical)</w:t>
            </w:r>
            <w:r w:rsidRPr="00CF1A49">
              <w:t xml:space="preserve">, </w:t>
            </w:r>
            <w:r>
              <w:rPr>
                <w:rStyle w:val="SubtleReference"/>
              </w:rPr>
              <w:t>Sacred heart Convent</w:t>
            </w:r>
            <w:r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School - INDIA</w:t>
            </w:r>
          </w:p>
          <w:p w14:paraId="48A31F3A" w14:textId="194A4F95" w:rsidR="007538DC" w:rsidRPr="00CF1A49" w:rsidRDefault="0048687F" w:rsidP="007538DC">
            <w:pPr>
              <w:contextualSpacing w:val="0"/>
            </w:pPr>
            <w:r>
              <w:t>95%</w:t>
            </w:r>
          </w:p>
        </w:tc>
      </w:tr>
      <w:tr w:rsidR="00F61DF9" w:rsidRPr="00CF1A49" w14:paraId="0442AF86" w14:textId="77777777" w:rsidTr="00F61DF9">
        <w:tc>
          <w:tcPr>
            <w:tcW w:w="9355" w:type="dxa"/>
            <w:tcMar>
              <w:top w:w="216" w:type="dxa"/>
            </w:tcMar>
          </w:tcPr>
          <w:p w14:paraId="3CE804A2" w14:textId="2BB230E5" w:rsidR="00F61DF9" w:rsidRPr="00CF1A49" w:rsidRDefault="0048687F" w:rsidP="00F61DF9">
            <w:pPr>
              <w:pStyle w:val="Heading3"/>
              <w:contextualSpacing w:val="0"/>
              <w:outlineLvl w:val="2"/>
            </w:pPr>
            <w:r>
              <w:t>jan 2021 –</w:t>
            </w:r>
            <w:r w:rsidR="00F61DF9" w:rsidRPr="00CF1A49">
              <w:t xml:space="preserve"> </w:t>
            </w:r>
            <w:r>
              <w:t>apRIL 2022</w:t>
            </w:r>
          </w:p>
          <w:p w14:paraId="2C0699B6" w14:textId="1034D73F" w:rsidR="00F61DF9" w:rsidRPr="00CF1A49" w:rsidRDefault="0048687F" w:rsidP="00F61DF9">
            <w:pPr>
              <w:pStyle w:val="Heading2"/>
              <w:contextualSpacing w:val="0"/>
              <w:outlineLvl w:val="1"/>
            </w:pPr>
            <w:r>
              <w:t>Software engineering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centennial college - Toronto</w:t>
            </w:r>
          </w:p>
          <w:p w14:paraId="344E44CC" w14:textId="77777777" w:rsidR="0048687F" w:rsidRDefault="0048687F" w:rsidP="00F61DF9">
            <w:r>
              <w:t xml:space="preserve">Relevant Courses: OOP in C#, Software Engineering Fundamentals, Web Interface Design, Java Programming, … </w:t>
            </w:r>
          </w:p>
          <w:p w14:paraId="1443B350" w14:textId="7FF3D0CB" w:rsidR="00F61DF9" w:rsidRDefault="0048687F" w:rsidP="00F61DF9">
            <w:r>
              <w:t>• Maintaining a 4.</w:t>
            </w:r>
            <w:r>
              <w:t>1</w:t>
            </w:r>
            <w:r>
              <w:t>/4.5 total GPA</w:t>
            </w:r>
          </w:p>
        </w:tc>
      </w:tr>
    </w:tbl>
    <w:sdt>
      <w:sdtPr>
        <w:alias w:val="Skills:"/>
        <w:tag w:val="Skills:"/>
        <w:id w:val="-1392877668"/>
        <w:placeholder>
          <w:docPart w:val="67F82534D02D4E6088BDBA47BFC2945B"/>
        </w:placeholder>
        <w:temporary/>
        <w:showingPlcHdr/>
        <w15:appearance w15:val="hidden"/>
      </w:sdtPr>
      <w:sdtEndPr/>
      <w:sdtContent>
        <w:p w14:paraId="0D5468A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8687F" w:rsidRPr="006E1507" w14:paraId="4CCBDB28" w14:textId="77777777" w:rsidTr="002C30C5">
        <w:trPr>
          <w:trHeight w:val="1638"/>
        </w:trPr>
        <w:tc>
          <w:tcPr>
            <w:tcW w:w="4680" w:type="dxa"/>
          </w:tcPr>
          <w:p w14:paraId="58985B39" w14:textId="3BA0FCF5" w:rsidR="0048687F" w:rsidRPr="002C30C5" w:rsidRDefault="0048687F" w:rsidP="0048687F">
            <w:pPr>
              <w:pStyle w:val="ListBullet"/>
              <w:contextualSpacing w:val="0"/>
              <w:rPr>
                <w:color w:val="0D0D0D" w:themeColor="text1" w:themeTint="F2"/>
              </w:rPr>
            </w:pPr>
            <w:r w:rsidRPr="002C30C5">
              <w:rPr>
                <w:b/>
                <w:bCs/>
                <w:color w:val="0D0D0D" w:themeColor="text1" w:themeTint="F2"/>
              </w:rPr>
              <w:t xml:space="preserve">Languages: </w:t>
            </w:r>
            <w:r w:rsidRPr="002C30C5">
              <w:rPr>
                <w:color w:val="0D0D0D" w:themeColor="text1" w:themeTint="F2"/>
              </w:rPr>
              <w:t>C#, Python, Java, JavaScript, HTML/XML, CSS</w:t>
            </w:r>
          </w:p>
          <w:p w14:paraId="68B71B99" w14:textId="2B3B778A" w:rsidR="0048687F" w:rsidRPr="002C30C5" w:rsidRDefault="0048687F" w:rsidP="0048687F">
            <w:pPr>
              <w:pStyle w:val="ListBullet"/>
              <w:contextualSpacing w:val="0"/>
              <w:rPr>
                <w:color w:val="0D0D0D" w:themeColor="text1" w:themeTint="F2"/>
              </w:rPr>
            </w:pPr>
            <w:r w:rsidRPr="002C30C5">
              <w:rPr>
                <w:b/>
                <w:bCs/>
                <w:color w:val="0D0D0D" w:themeColor="text1" w:themeTint="F2"/>
              </w:rPr>
              <w:t>Technologies</w:t>
            </w:r>
            <w:r w:rsidRPr="002C30C5">
              <w:rPr>
                <w:color w:val="0D0D0D" w:themeColor="text1" w:themeTint="F2"/>
              </w:rPr>
              <w:t>: MySQL, Git, MongoDB,</w:t>
            </w:r>
            <w:r w:rsidR="002C30C5">
              <w:rPr>
                <w:color w:val="0D0D0D" w:themeColor="text1" w:themeTint="F2"/>
              </w:rPr>
              <w:t xml:space="preserve"> </w:t>
            </w:r>
            <w:r w:rsidRPr="002C30C5">
              <w:rPr>
                <w:color w:val="0D0D0D" w:themeColor="text1" w:themeTint="F2"/>
              </w:rPr>
              <w:t>Linux/Unix, jQuery, Google Firebase, Oracle, Android Studio, Microsoft Applications, Adobe Photoshop</w:t>
            </w:r>
          </w:p>
        </w:tc>
        <w:tc>
          <w:tcPr>
            <w:tcW w:w="4680" w:type="dxa"/>
            <w:tcMar>
              <w:left w:w="360" w:type="dxa"/>
            </w:tcMar>
          </w:tcPr>
          <w:p w14:paraId="0DD80BE6" w14:textId="77777777" w:rsidR="0048687F" w:rsidRDefault="0048687F" w:rsidP="0048687F">
            <w:pPr>
              <w:pStyle w:val="ListBullet"/>
              <w:contextualSpacing w:val="0"/>
              <w:rPr>
                <w:color w:val="0D0D0D" w:themeColor="text1" w:themeTint="F2"/>
              </w:rPr>
            </w:pPr>
            <w:r w:rsidRPr="002C30C5">
              <w:rPr>
                <w:b/>
                <w:bCs/>
                <w:color w:val="0D0D0D" w:themeColor="text1" w:themeTint="F2"/>
              </w:rPr>
              <w:t>Key Skills</w:t>
            </w:r>
            <w:r w:rsidRPr="002C30C5">
              <w:rPr>
                <w:color w:val="0D0D0D" w:themeColor="text1" w:themeTint="F2"/>
              </w:rPr>
              <w:t>: IT Project Management</w:t>
            </w:r>
          </w:p>
          <w:p w14:paraId="34D428E8" w14:textId="77777777" w:rsidR="002C30C5" w:rsidRPr="002C30C5" w:rsidRDefault="002C30C5" w:rsidP="002C30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 xml:space="preserve">                   </w:t>
            </w:r>
            <w:r w:rsidRPr="002C30C5">
              <w:rPr>
                <w:color w:val="0D0D0D" w:themeColor="text1" w:themeTint="F2"/>
              </w:rPr>
              <w:t>Software Engineering,</w:t>
            </w:r>
          </w:p>
          <w:p w14:paraId="35F4EAF6" w14:textId="514D9E07" w:rsidR="002C30C5" w:rsidRDefault="002C30C5" w:rsidP="002C30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Web services programming,</w:t>
            </w:r>
          </w:p>
          <w:p w14:paraId="75FC38F2" w14:textId="29B44F02" w:rsidR="002C30C5" w:rsidRDefault="002C30C5" w:rsidP="002C30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Advanced databases,</w:t>
            </w:r>
          </w:p>
          <w:p w14:paraId="1F0F553D" w14:textId="0547B8C0" w:rsidR="002C30C5" w:rsidRDefault="002C30C5" w:rsidP="002C30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Technical support,</w:t>
            </w:r>
          </w:p>
          <w:p w14:paraId="1AC32E17" w14:textId="2B8759FE" w:rsidR="002C30C5" w:rsidRPr="002C30C5" w:rsidRDefault="002C30C5" w:rsidP="002C30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Web designing,</w:t>
            </w:r>
          </w:p>
        </w:tc>
      </w:tr>
    </w:tbl>
    <w:p w14:paraId="43A36D37" w14:textId="47C059D7" w:rsidR="00AD782D" w:rsidRPr="00CF1A49" w:rsidRDefault="00524140" w:rsidP="0062312F">
      <w:pPr>
        <w:pStyle w:val="Heading1"/>
      </w:pPr>
      <w:r>
        <w:t>Certificate Courses</w:t>
      </w:r>
    </w:p>
    <w:p w14:paraId="6FA1AF18" w14:textId="1F8BB73D" w:rsidR="00B51D1B" w:rsidRDefault="00524140" w:rsidP="00524140">
      <w:pPr>
        <w:pStyle w:val="ListParagraph"/>
        <w:numPr>
          <w:ilvl w:val="0"/>
          <w:numId w:val="15"/>
        </w:numPr>
      </w:pPr>
      <w:r w:rsidRPr="00524140">
        <w:t>Introduction to Programming Using HTML and CSS</w:t>
      </w:r>
    </w:p>
    <w:p w14:paraId="4E0169CA" w14:textId="45AC4FCB" w:rsidR="00524140" w:rsidRDefault="00524140" w:rsidP="00524140">
      <w:pPr>
        <w:pStyle w:val="ListParagraph"/>
        <w:numPr>
          <w:ilvl w:val="0"/>
          <w:numId w:val="15"/>
        </w:numPr>
      </w:pPr>
      <w:r w:rsidRPr="00524140">
        <w:t>HTML5 Application Development Fundamentals</w:t>
      </w:r>
    </w:p>
    <w:p w14:paraId="7E7DF77F" w14:textId="40076431" w:rsidR="00524140" w:rsidRDefault="00524140" w:rsidP="00524140">
      <w:pPr>
        <w:pStyle w:val="ListParagraph"/>
        <w:numPr>
          <w:ilvl w:val="0"/>
          <w:numId w:val="15"/>
        </w:numPr>
      </w:pPr>
      <w:r w:rsidRPr="00524140">
        <w:t>Oracle Certified Expert Database SQL</w:t>
      </w:r>
    </w:p>
    <w:p w14:paraId="769B81E4" w14:textId="1DFE7713" w:rsidR="00524140" w:rsidRDefault="00524140" w:rsidP="00524140">
      <w:pPr>
        <w:pStyle w:val="ListParagraph"/>
        <w:numPr>
          <w:ilvl w:val="0"/>
          <w:numId w:val="15"/>
        </w:numPr>
      </w:pPr>
      <w:r w:rsidRPr="00524140">
        <w:t>Developing Microsoft Azure and Web Services</w:t>
      </w:r>
    </w:p>
    <w:p w14:paraId="462ACC2C" w14:textId="72E79DA1" w:rsidR="00F37B29" w:rsidRDefault="00F37B29" w:rsidP="00F37B29">
      <w:pPr>
        <w:pStyle w:val="ListParagraph"/>
      </w:pPr>
    </w:p>
    <w:p w14:paraId="48D9F2F3" w14:textId="77777777" w:rsidR="00F30DA3" w:rsidRDefault="00F37B29" w:rsidP="00F37B29">
      <w:pPr>
        <w:pStyle w:val="Heading1"/>
      </w:pPr>
      <w:r>
        <w:t>Academic</w:t>
      </w:r>
      <w:r>
        <w:t xml:space="preserve"> </w:t>
      </w:r>
      <w:r>
        <w:t>projects</w:t>
      </w:r>
    </w:p>
    <w:p w14:paraId="74AFC861" w14:textId="77777777" w:rsidR="00F30DA3" w:rsidRDefault="00F30DA3" w:rsidP="00F37B29">
      <w:pPr>
        <w:pStyle w:val="Heading1"/>
      </w:pPr>
    </w:p>
    <w:p w14:paraId="0DD8CB0C" w14:textId="1D828948" w:rsidR="00F30DA3" w:rsidRDefault="00F37B29" w:rsidP="006A50BA">
      <w:pPr>
        <w:pStyle w:val="Heading1"/>
        <w:numPr>
          <w:ilvl w:val="0"/>
          <w:numId w:val="16"/>
        </w:numPr>
        <w:rPr>
          <w:rFonts w:ascii="Calibri" w:hAnsi="Calibri" w:cs="Calibri"/>
          <w:b w:val="0"/>
          <w:bCs/>
          <w:sz w:val="22"/>
          <w:szCs w:val="22"/>
        </w:rPr>
      </w:pPr>
      <w:r w:rsidRPr="006F2A56">
        <w:rPr>
          <w:rFonts w:cs="Calibri"/>
          <w:sz w:val="22"/>
          <w:szCs w:val="22"/>
        </w:rPr>
        <w:t>Survey</w:t>
      </w:r>
      <w:r w:rsidR="00F30DA3" w:rsidRPr="006F2A56">
        <w:rPr>
          <w:rFonts w:cs="Calibri"/>
          <w:sz w:val="22"/>
          <w:szCs w:val="22"/>
        </w:rPr>
        <w:t xml:space="preserve"> SITE</w:t>
      </w:r>
      <w:r w:rsidRPr="00F37B29">
        <w:rPr>
          <w:rFonts w:ascii="Calibri" w:hAnsi="Calibri" w:cs="Calibri"/>
          <w:b w:val="0"/>
          <w:bCs/>
          <w:sz w:val="22"/>
          <w:szCs w:val="22"/>
        </w:rPr>
        <w:t xml:space="preserve">: </w:t>
      </w:r>
      <w:r w:rsidR="00F30DA3" w:rsidRPr="00F30DA3">
        <w:rPr>
          <w:rFonts w:ascii="Calibri" w:hAnsi="Calibri" w:cs="Calibri"/>
          <w:b w:val="0"/>
          <w:bCs/>
          <w:sz w:val="22"/>
          <w:szCs w:val="22"/>
        </w:rPr>
        <w:t>T</w:t>
      </w:r>
      <w:r w:rsidR="00F30DA3">
        <w:rPr>
          <w:rFonts w:ascii="Calibri" w:hAnsi="Calibri" w:cs="Calibri"/>
          <w:b w:val="0"/>
          <w:bCs/>
          <w:sz w:val="22"/>
          <w:szCs w:val="22"/>
        </w:rPr>
        <w:t xml:space="preserve">his web application </w:t>
      </w:r>
      <w:r w:rsidR="00F30DA3" w:rsidRPr="00F30DA3">
        <w:rPr>
          <w:rFonts w:ascii="Calibri" w:hAnsi="Calibri" w:cs="Calibri"/>
          <w:b w:val="0"/>
          <w:bCs/>
          <w:sz w:val="22"/>
          <w:szCs w:val="22"/>
        </w:rPr>
        <w:t>IS A COMPREHENSIVE COLLECTION OF FREE TOOLS FOR CREATING, DISTRIBUTING, AND REVIEWING SURVEYS.</w:t>
      </w:r>
    </w:p>
    <w:p w14:paraId="77F70E32" w14:textId="77777777" w:rsidR="00F30DA3" w:rsidRDefault="00F37B29" w:rsidP="00F37B29">
      <w:pPr>
        <w:pStyle w:val="Heading1"/>
        <w:rPr>
          <w:rFonts w:ascii="Calibri" w:hAnsi="Calibri" w:cs="Calibri"/>
          <w:b w:val="0"/>
          <w:bCs/>
          <w:sz w:val="22"/>
          <w:szCs w:val="22"/>
        </w:rPr>
      </w:pPr>
      <w:r w:rsidRPr="00F37B29">
        <w:rPr>
          <w:rFonts w:ascii="Calibri" w:hAnsi="Calibri" w:cs="Calibri"/>
          <w:b w:val="0"/>
          <w:bCs/>
          <w:sz w:val="22"/>
          <w:szCs w:val="22"/>
        </w:rPr>
        <w:t xml:space="preserve"> </w:t>
      </w:r>
    </w:p>
    <w:p w14:paraId="0BB4CF13" w14:textId="6BE9F66C" w:rsidR="00F37B29" w:rsidRDefault="00F30DA3" w:rsidP="00F37B29">
      <w:pPr>
        <w:pStyle w:val="Heading1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A50BA">
        <w:rPr>
          <w:rFonts w:ascii="Calibri" w:hAnsi="Calibri" w:cs="Calibri"/>
          <w:b w:val="0"/>
          <w:bCs/>
          <w:sz w:val="22"/>
          <w:szCs w:val="22"/>
        </w:rPr>
        <w:t xml:space="preserve">              </w:t>
      </w:r>
      <w:r w:rsidR="00F37B29" w:rsidRPr="00F37B29">
        <w:rPr>
          <w:rFonts w:ascii="Calibri" w:hAnsi="Calibri" w:cs="Calibri"/>
          <w:b w:val="0"/>
          <w:bCs/>
          <w:sz w:val="22"/>
          <w:szCs w:val="22"/>
        </w:rPr>
        <w:t>Website:</w:t>
      </w:r>
      <w:r>
        <w:rPr>
          <w:rFonts w:ascii="Calibri" w:hAnsi="Calibri" w:cs="Calibri"/>
          <w:b w:val="0"/>
          <w:bCs/>
          <w:sz w:val="22"/>
          <w:szCs w:val="22"/>
        </w:rPr>
        <w:t xml:space="preserve">           </w:t>
      </w:r>
      <w:r w:rsidR="00F37B29" w:rsidRPr="00F37B2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hyperlink r:id="rId10" w:history="1">
        <w:r w:rsidRPr="00F30DA3">
          <w:rPr>
            <w:rStyle w:val="Hyperlink"/>
            <w:b w:val="0"/>
            <w:bCs/>
            <w:sz w:val="20"/>
            <w:szCs w:val="20"/>
          </w:rPr>
          <w:t>TeamProj (web-h.herokuapp.com)</w:t>
        </w:r>
      </w:hyperlink>
    </w:p>
    <w:p w14:paraId="0097F22D" w14:textId="59464750" w:rsidR="00F37B29" w:rsidRDefault="006A50BA" w:rsidP="00F37B29">
      <w:pPr>
        <w:pStyle w:val="Heading1"/>
        <w:rPr>
          <w:b w:val="0"/>
          <w:bCs/>
          <w:sz w:val="20"/>
          <w:szCs w:val="20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              </w:t>
      </w:r>
      <w:r w:rsidR="00F37B29" w:rsidRPr="00F37B29">
        <w:rPr>
          <w:rFonts w:ascii="Calibri" w:hAnsi="Calibri" w:cs="Calibri"/>
          <w:b w:val="0"/>
          <w:bCs/>
          <w:sz w:val="22"/>
          <w:szCs w:val="22"/>
        </w:rPr>
        <w:t xml:space="preserve"> Repository:</w:t>
      </w:r>
      <w:r w:rsidR="00F30DA3">
        <w:rPr>
          <w:rFonts w:ascii="Calibri" w:hAnsi="Calibri" w:cs="Calibri"/>
          <w:b w:val="0"/>
          <w:bCs/>
          <w:sz w:val="22"/>
          <w:szCs w:val="22"/>
        </w:rPr>
        <w:t xml:space="preserve">    </w:t>
      </w:r>
      <w:r w:rsidR="00F37B29" w:rsidRPr="00F37B2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hyperlink r:id="rId11" w:history="1">
        <w:r w:rsidR="00F37B29" w:rsidRPr="00F37B29">
          <w:rPr>
            <w:rStyle w:val="Hyperlink"/>
            <w:b w:val="0"/>
            <w:bCs/>
            <w:sz w:val="20"/>
            <w:szCs w:val="20"/>
          </w:rPr>
          <w:t>Web-Heroes/team-proj (github.com)</w:t>
        </w:r>
      </w:hyperlink>
    </w:p>
    <w:p w14:paraId="782AA6EB" w14:textId="175283EE" w:rsidR="006A50BA" w:rsidRDefault="006A50BA" w:rsidP="00F37B29">
      <w:pPr>
        <w:pStyle w:val="Heading1"/>
        <w:rPr>
          <w:b w:val="0"/>
          <w:bCs/>
          <w:sz w:val="20"/>
          <w:szCs w:val="20"/>
        </w:rPr>
      </w:pPr>
    </w:p>
    <w:p w14:paraId="539BECFE" w14:textId="1FDFBA92" w:rsidR="006A50BA" w:rsidRDefault="006A50BA" w:rsidP="00F37B29">
      <w:pPr>
        <w:pStyle w:val="Heading1"/>
        <w:rPr>
          <w:b w:val="0"/>
          <w:bCs/>
          <w:sz w:val="20"/>
          <w:szCs w:val="20"/>
        </w:rPr>
      </w:pPr>
    </w:p>
    <w:p w14:paraId="683E331C" w14:textId="47D43617" w:rsidR="006A50BA" w:rsidRPr="00361BA2" w:rsidRDefault="006A50BA" w:rsidP="00F37B29">
      <w:pPr>
        <w:pStyle w:val="Heading1"/>
        <w:numPr>
          <w:ilvl w:val="0"/>
          <w:numId w:val="16"/>
        </w:numPr>
        <w:rPr>
          <w:rFonts w:asciiTheme="minorHAnsi" w:hAnsiTheme="minorHAnsi" w:cstheme="minorHAnsi"/>
          <w:b w:val="0"/>
          <w:bCs/>
          <w:sz w:val="22"/>
          <w:szCs w:val="22"/>
        </w:rPr>
      </w:pPr>
      <w:r w:rsidRPr="006F2A56">
        <w:rPr>
          <w:sz w:val="22"/>
          <w:szCs w:val="22"/>
        </w:rPr>
        <w:t>Catalog form</w:t>
      </w:r>
      <w:r>
        <w:rPr>
          <w:b w:val="0"/>
          <w:bCs/>
          <w:sz w:val="20"/>
          <w:szCs w:val="20"/>
        </w:rPr>
        <w:t xml:space="preserve">:  </w:t>
      </w:r>
      <w:r w:rsidR="006F2A56" w:rsidRPr="00361BA2">
        <w:rPr>
          <w:rFonts w:asciiTheme="minorHAnsi" w:hAnsiTheme="minorHAnsi" w:cstheme="minorHAnsi"/>
          <w:b w:val="0"/>
          <w:bCs/>
          <w:sz w:val="22"/>
          <w:szCs w:val="22"/>
        </w:rPr>
        <w:t>THIS C#</w:t>
      </w:r>
      <w:r w:rsidRPr="00361BA2">
        <w:rPr>
          <w:rFonts w:asciiTheme="minorHAnsi" w:hAnsiTheme="minorHAnsi" w:cstheme="minorHAnsi"/>
          <w:b w:val="0"/>
          <w:bCs/>
          <w:sz w:val="22"/>
          <w:szCs w:val="22"/>
        </w:rPr>
        <w:t xml:space="preserve"> application </w:t>
      </w:r>
      <w:r w:rsidR="006F2A56" w:rsidRPr="00361BA2">
        <w:rPr>
          <w:rFonts w:asciiTheme="minorHAnsi" w:hAnsiTheme="minorHAnsi" w:cstheme="minorHAnsi"/>
          <w:b w:val="0"/>
          <w:bCs/>
          <w:sz w:val="22"/>
          <w:szCs w:val="22"/>
        </w:rPr>
        <w:t>provides a catalog including departments, products and prices and adds, deletes and filters the user’s list according to data entered by user.</w:t>
      </w:r>
    </w:p>
    <w:p w14:paraId="332BDAAF" w14:textId="77777777" w:rsidR="006F2A56" w:rsidRDefault="006F2A56" w:rsidP="006F2A56">
      <w:pPr>
        <w:pStyle w:val="Heading1"/>
        <w:ind w:left="720"/>
        <w:rPr>
          <w:rFonts w:asciiTheme="minorHAnsi" w:hAnsiTheme="minorHAnsi" w:cstheme="minorHAnsi"/>
          <w:b w:val="0"/>
          <w:bCs/>
          <w:sz w:val="20"/>
          <w:szCs w:val="20"/>
        </w:rPr>
      </w:pPr>
    </w:p>
    <w:p w14:paraId="43180E8B" w14:textId="77777777" w:rsidR="00361BA2" w:rsidRDefault="006F2A56" w:rsidP="00361BA2">
      <w:pPr>
        <w:pStyle w:val="Heading1"/>
        <w:numPr>
          <w:ilvl w:val="0"/>
          <w:numId w:val="16"/>
        </w:numPr>
        <w:rPr>
          <w:rFonts w:asciiTheme="minorHAnsi" w:hAnsiTheme="minorHAnsi" w:cstheme="minorHAnsi"/>
          <w:b w:val="0"/>
          <w:bCs/>
          <w:sz w:val="20"/>
          <w:szCs w:val="20"/>
        </w:rPr>
      </w:pPr>
      <w:r w:rsidRPr="006F2A56">
        <w:rPr>
          <w:sz w:val="22"/>
          <w:szCs w:val="22"/>
        </w:rPr>
        <w:t>E-</w:t>
      </w:r>
      <w:r w:rsidRPr="006F2A56">
        <w:rPr>
          <w:rFonts w:cstheme="minorHAnsi"/>
          <w:sz w:val="22"/>
          <w:szCs w:val="22"/>
        </w:rPr>
        <w:t>PORTFOLIO</w:t>
      </w:r>
      <w:r w:rsidRPr="00361BA2">
        <w:rPr>
          <w:rFonts w:asciiTheme="minorHAnsi" w:hAnsiTheme="minorHAnsi" w:cstheme="minorHAnsi"/>
          <w:b w:val="0"/>
          <w:bCs/>
          <w:sz w:val="22"/>
          <w:szCs w:val="22"/>
        </w:rPr>
        <w:t xml:space="preserve">: </w:t>
      </w:r>
      <w:r w:rsidR="00361BA2" w:rsidRPr="00361BA2">
        <w:rPr>
          <w:rFonts w:asciiTheme="minorHAnsi" w:hAnsiTheme="minorHAnsi" w:cstheme="minorHAnsi"/>
          <w:b w:val="0"/>
          <w:bCs/>
          <w:sz w:val="22"/>
          <w:szCs w:val="22"/>
        </w:rPr>
        <w:t xml:space="preserve">   </w:t>
      </w:r>
      <w:r w:rsidR="00361BA2" w:rsidRPr="00361BA2">
        <w:rPr>
          <w:rFonts w:asciiTheme="minorHAnsi" w:hAnsiTheme="minorHAnsi" w:cstheme="minorHAnsi"/>
          <w:b w:val="0"/>
          <w:bCs/>
          <w:sz w:val="22"/>
          <w:szCs w:val="22"/>
        </w:rPr>
        <w:t>This website gives you access to information about my studies, initiatives, and other ventures.</w:t>
      </w:r>
    </w:p>
    <w:p w14:paraId="74F95192" w14:textId="0A06F7CB" w:rsidR="00361BA2" w:rsidRPr="00361BA2" w:rsidRDefault="00361BA2" w:rsidP="00361BA2">
      <w:pPr>
        <w:pStyle w:val="Heading1"/>
        <w:rPr>
          <w:rFonts w:asciiTheme="minorHAnsi" w:hAnsiTheme="minorHAnsi" w:cstheme="minorHAnsi"/>
          <w:b w:val="0"/>
          <w:bCs/>
          <w:sz w:val="20"/>
          <w:szCs w:val="20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      </w:t>
      </w:r>
      <w:r w:rsidRPr="00361BA2">
        <w:rPr>
          <w:rFonts w:ascii="Calibri" w:hAnsi="Calibri" w:cs="Calibri"/>
          <w:b w:val="0"/>
          <w:bCs/>
          <w:sz w:val="22"/>
          <w:szCs w:val="22"/>
        </w:rPr>
        <w:t xml:space="preserve">         </w:t>
      </w:r>
      <w:r w:rsidRPr="00361BA2">
        <w:rPr>
          <w:rFonts w:ascii="Calibri" w:hAnsi="Calibri" w:cs="Calibri"/>
          <w:b w:val="0"/>
          <w:bCs/>
          <w:sz w:val="22"/>
          <w:szCs w:val="22"/>
        </w:rPr>
        <w:t>Website</w:t>
      </w:r>
      <w:r w:rsidR="002D3E77">
        <w:rPr>
          <w:rFonts w:ascii="Calibri" w:hAnsi="Calibri" w:cs="Calibri"/>
          <w:b w:val="0"/>
          <w:bCs/>
          <w:sz w:val="22"/>
          <w:szCs w:val="22"/>
        </w:rPr>
        <w:t xml:space="preserve">:          </w:t>
      </w:r>
      <w:r w:rsidR="002D3E77" w:rsidRPr="002D3E77">
        <w:t xml:space="preserve"> </w:t>
      </w:r>
      <w:hyperlink r:id="rId12" w:history="1">
        <w:r w:rsidR="002D3E77" w:rsidRPr="002D3E77">
          <w:rPr>
            <w:rStyle w:val="Hyperlink"/>
            <w:b w:val="0"/>
            <w:bCs/>
            <w:sz w:val="20"/>
            <w:szCs w:val="20"/>
          </w:rPr>
          <w:t>Home - Manya (manyagupta.herokuapp.com)</w:t>
        </w:r>
      </w:hyperlink>
    </w:p>
    <w:p w14:paraId="035A2B8E" w14:textId="766676AE" w:rsidR="005A2F38" w:rsidRPr="002D3E77" w:rsidRDefault="00361BA2" w:rsidP="00361BA2">
      <w:pPr>
        <w:pStyle w:val="Heading1"/>
        <w:rPr>
          <w:b w:val="0"/>
          <w:bCs/>
          <w:sz w:val="20"/>
          <w:szCs w:val="20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              </w:t>
      </w:r>
      <w:r w:rsidRPr="00F37B29">
        <w:rPr>
          <w:rFonts w:ascii="Calibri" w:hAnsi="Calibri" w:cs="Calibri"/>
          <w:b w:val="0"/>
          <w:bCs/>
          <w:sz w:val="22"/>
          <w:szCs w:val="22"/>
        </w:rPr>
        <w:t xml:space="preserve"> Repository</w:t>
      </w:r>
      <w:r w:rsidR="002D3E77">
        <w:rPr>
          <w:rFonts w:ascii="Calibri" w:hAnsi="Calibri" w:cs="Calibri"/>
          <w:b w:val="0"/>
          <w:bCs/>
          <w:sz w:val="22"/>
          <w:szCs w:val="22"/>
        </w:rPr>
        <w:t xml:space="preserve">:   </w:t>
      </w:r>
      <w:r w:rsidR="002D3E77" w:rsidRPr="002D3E77">
        <w:t xml:space="preserve"> </w:t>
      </w:r>
      <w:hyperlink r:id="rId13" w:history="1">
        <w:r w:rsidR="002D3E77" w:rsidRPr="002D3E77">
          <w:rPr>
            <w:rStyle w:val="Hyperlink"/>
            <w:b w:val="0"/>
            <w:bCs/>
            <w:sz w:val="20"/>
            <w:szCs w:val="20"/>
          </w:rPr>
          <w:t>ManyaGupta500/assignment1 (github.com)</w:t>
        </w:r>
      </w:hyperlink>
    </w:p>
    <w:p w14:paraId="4C47F18F" w14:textId="7F0AD935" w:rsidR="005A2F38" w:rsidRDefault="005A2F38" w:rsidP="00361BA2">
      <w:pPr>
        <w:pStyle w:val="Heading1"/>
        <w:rPr>
          <w:b w:val="0"/>
          <w:bCs/>
          <w:sz w:val="20"/>
          <w:szCs w:val="20"/>
        </w:rPr>
      </w:pPr>
    </w:p>
    <w:p w14:paraId="5E3BB36C" w14:textId="0F921DC1" w:rsidR="005A2F38" w:rsidRDefault="005A2F38" w:rsidP="005A2F38">
      <w:pPr>
        <w:pStyle w:val="Heading1"/>
        <w:numPr>
          <w:ilvl w:val="0"/>
          <w:numId w:val="17"/>
        </w:numPr>
        <w:rPr>
          <w:b w:val="0"/>
          <w:bCs/>
          <w:sz w:val="20"/>
          <w:szCs w:val="20"/>
        </w:rPr>
      </w:pPr>
      <w:r w:rsidRPr="005A2F38">
        <w:rPr>
          <w:sz w:val="24"/>
          <w:szCs w:val="24"/>
        </w:rPr>
        <w:t>PORTFOLIO</w:t>
      </w:r>
      <w:r>
        <w:rPr>
          <w:b w:val="0"/>
          <w:bCs/>
          <w:sz w:val="20"/>
          <w:szCs w:val="20"/>
        </w:rPr>
        <w:t>:   This site, designed by me during my 1</w:t>
      </w:r>
      <w:r w:rsidRPr="005A2F38">
        <w:rPr>
          <w:b w:val="0"/>
          <w:bCs/>
          <w:sz w:val="20"/>
          <w:szCs w:val="20"/>
          <w:vertAlign w:val="superscript"/>
        </w:rPr>
        <w:t>st</w:t>
      </w:r>
      <w:r>
        <w:rPr>
          <w:b w:val="0"/>
          <w:bCs/>
          <w:sz w:val="20"/>
          <w:szCs w:val="20"/>
        </w:rPr>
        <w:t xml:space="preserve"> and 2</w:t>
      </w:r>
      <w:r w:rsidRPr="005A2F38">
        <w:rPr>
          <w:b w:val="0"/>
          <w:bCs/>
          <w:sz w:val="20"/>
          <w:szCs w:val="20"/>
          <w:vertAlign w:val="superscript"/>
        </w:rPr>
        <w:t>nd</w:t>
      </w:r>
      <w:r>
        <w:rPr>
          <w:b w:val="0"/>
          <w:bCs/>
          <w:sz w:val="20"/>
          <w:szCs w:val="20"/>
        </w:rPr>
        <w:t xml:space="preserve"> semesters shows the academic work done by me.</w:t>
      </w:r>
    </w:p>
    <w:p w14:paraId="738C2537" w14:textId="1C772AE0" w:rsidR="005A2F38" w:rsidRDefault="005A2F38" w:rsidP="005A2F38">
      <w:pPr>
        <w:pStyle w:val="Heading1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        Website:   </w:t>
      </w:r>
      <w:hyperlink r:id="rId14" w:history="1">
        <w:r w:rsidRPr="005A2F38">
          <w:rPr>
            <w:rStyle w:val="Hyperlink"/>
            <w:b w:val="0"/>
            <w:bCs/>
            <w:sz w:val="20"/>
            <w:szCs w:val="20"/>
          </w:rPr>
          <w:t>Manya - COMP213 - Home Page (cencol.ca)</w:t>
        </w:r>
      </w:hyperlink>
    </w:p>
    <w:p w14:paraId="22B49FA7" w14:textId="065DA010" w:rsidR="006762D0" w:rsidRDefault="006762D0" w:rsidP="005A2F38">
      <w:pPr>
        <w:pStyle w:val="Heading1"/>
        <w:rPr>
          <w:b w:val="0"/>
          <w:bCs/>
          <w:sz w:val="20"/>
          <w:szCs w:val="20"/>
        </w:rPr>
      </w:pPr>
    </w:p>
    <w:p w14:paraId="50D249D9" w14:textId="2E67E0FA" w:rsidR="006762D0" w:rsidRDefault="006762D0" w:rsidP="005A2F38">
      <w:pPr>
        <w:pStyle w:val="Heading1"/>
        <w:rPr>
          <w:b w:val="0"/>
          <w:bCs/>
          <w:sz w:val="20"/>
          <w:szCs w:val="20"/>
        </w:rPr>
      </w:pPr>
    </w:p>
    <w:p w14:paraId="622E93CF" w14:textId="4348ABEE" w:rsidR="006762D0" w:rsidRDefault="006762D0" w:rsidP="006762D0">
      <w:pPr>
        <w:pStyle w:val="Heading1"/>
        <w:numPr>
          <w:ilvl w:val="0"/>
          <w:numId w:val="17"/>
        </w:numPr>
        <w:rPr>
          <w:b w:val="0"/>
          <w:bCs/>
          <w:sz w:val="20"/>
          <w:szCs w:val="20"/>
        </w:rPr>
      </w:pPr>
      <w:r w:rsidRPr="006762D0">
        <w:rPr>
          <w:sz w:val="24"/>
          <w:szCs w:val="24"/>
        </w:rPr>
        <w:t>FAVBOOKS:</w:t>
      </w:r>
      <w:r>
        <w:rPr>
          <w:b w:val="0"/>
          <w:bCs/>
          <w:sz w:val="20"/>
          <w:szCs w:val="20"/>
        </w:rPr>
        <w:t xml:space="preserve">  tHis web application helps the user to add, delete and edit their favourite books list as per their wish.</w:t>
      </w:r>
    </w:p>
    <w:p w14:paraId="55F895BD" w14:textId="57B8B416" w:rsidR="006762D0" w:rsidRPr="006762D0" w:rsidRDefault="006762D0" w:rsidP="006762D0">
      <w:pPr>
        <w:pStyle w:val="Heading1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        website:              </w:t>
      </w:r>
      <w:hyperlink r:id="rId15" w:history="1">
        <w:r w:rsidRPr="006762D0">
          <w:rPr>
            <w:rStyle w:val="Hyperlink"/>
            <w:b w:val="0"/>
            <w:bCs/>
            <w:sz w:val="20"/>
            <w:szCs w:val="20"/>
          </w:rPr>
          <w:t>Home (manya-midterm.herokuapp.com)</w:t>
        </w:r>
      </w:hyperlink>
    </w:p>
    <w:p w14:paraId="4636152B" w14:textId="652D999D" w:rsidR="006762D0" w:rsidRPr="005A2F38" w:rsidRDefault="006762D0" w:rsidP="006762D0">
      <w:pPr>
        <w:pStyle w:val="Heading1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               repository:      </w:t>
      </w:r>
      <w:hyperlink r:id="rId16" w:history="1">
        <w:r w:rsidRPr="006762D0">
          <w:rPr>
            <w:rStyle w:val="Hyperlink"/>
            <w:b w:val="0"/>
            <w:bCs/>
            <w:sz w:val="20"/>
            <w:szCs w:val="20"/>
          </w:rPr>
          <w:t>ManyaGupta500/COMP229-midTerm (github.com)</w:t>
        </w:r>
      </w:hyperlink>
    </w:p>
    <w:p w14:paraId="64B88F61" w14:textId="77777777" w:rsidR="005A2F38" w:rsidRDefault="005A2F38" w:rsidP="00361BA2">
      <w:pPr>
        <w:pStyle w:val="Heading1"/>
        <w:rPr>
          <w:b w:val="0"/>
          <w:bCs/>
          <w:sz w:val="20"/>
          <w:szCs w:val="20"/>
        </w:rPr>
      </w:pPr>
    </w:p>
    <w:p w14:paraId="309CE887" w14:textId="77777777" w:rsidR="00361BA2" w:rsidRPr="00361BA2" w:rsidRDefault="00361BA2" w:rsidP="00361BA2">
      <w:pPr>
        <w:pStyle w:val="Heading1"/>
        <w:ind w:left="720"/>
        <w:rPr>
          <w:rFonts w:asciiTheme="minorHAnsi" w:hAnsiTheme="minorHAnsi" w:cstheme="minorHAnsi"/>
          <w:b w:val="0"/>
          <w:bCs/>
          <w:sz w:val="20"/>
          <w:szCs w:val="20"/>
        </w:rPr>
      </w:pPr>
    </w:p>
    <w:p w14:paraId="09E7039E" w14:textId="77777777" w:rsidR="00361BA2" w:rsidRDefault="00361BA2" w:rsidP="00361BA2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3A972E09" w14:textId="77777777" w:rsidR="00F37B29" w:rsidRPr="006E1507" w:rsidRDefault="00F37B29" w:rsidP="00845D93"/>
    <w:sectPr w:rsidR="00F37B29" w:rsidRPr="006E1507" w:rsidSect="005A1B10">
      <w:footerReference w:type="default" r:id="rId17"/>
      <w:headerReference w:type="first" r:id="rId1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C597" w14:textId="77777777" w:rsidR="009234BC" w:rsidRDefault="009234BC" w:rsidP="0068194B">
      <w:r>
        <w:separator/>
      </w:r>
    </w:p>
    <w:p w14:paraId="189011B1" w14:textId="77777777" w:rsidR="009234BC" w:rsidRDefault="009234BC"/>
    <w:p w14:paraId="6A0372FD" w14:textId="77777777" w:rsidR="009234BC" w:rsidRDefault="009234BC"/>
  </w:endnote>
  <w:endnote w:type="continuationSeparator" w:id="0">
    <w:p w14:paraId="5DAF964C" w14:textId="77777777" w:rsidR="009234BC" w:rsidRDefault="009234BC" w:rsidP="0068194B">
      <w:r>
        <w:continuationSeparator/>
      </w:r>
    </w:p>
    <w:p w14:paraId="3425C68A" w14:textId="77777777" w:rsidR="009234BC" w:rsidRDefault="009234BC"/>
    <w:p w14:paraId="283E6950" w14:textId="77777777" w:rsidR="009234BC" w:rsidRDefault="00923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3623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B99A" w14:textId="77777777" w:rsidR="009234BC" w:rsidRDefault="009234BC" w:rsidP="0068194B">
      <w:r>
        <w:separator/>
      </w:r>
    </w:p>
    <w:p w14:paraId="7DC82242" w14:textId="77777777" w:rsidR="009234BC" w:rsidRDefault="009234BC"/>
    <w:p w14:paraId="01D72B9A" w14:textId="77777777" w:rsidR="009234BC" w:rsidRDefault="009234BC"/>
  </w:footnote>
  <w:footnote w:type="continuationSeparator" w:id="0">
    <w:p w14:paraId="26DA9FFB" w14:textId="77777777" w:rsidR="009234BC" w:rsidRDefault="009234BC" w:rsidP="0068194B">
      <w:r>
        <w:continuationSeparator/>
      </w:r>
    </w:p>
    <w:p w14:paraId="2C38311C" w14:textId="77777777" w:rsidR="009234BC" w:rsidRDefault="009234BC"/>
    <w:p w14:paraId="02C0B93F" w14:textId="77777777" w:rsidR="009234BC" w:rsidRDefault="00923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51F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7A9A44" wp14:editId="6F7D246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3B09A7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4274A1"/>
    <w:multiLevelType w:val="hybridMultilevel"/>
    <w:tmpl w:val="ADB45D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97682"/>
    <w:multiLevelType w:val="hybridMultilevel"/>
    <w:tmpl w:val="5FD25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3B4EBE"/>
    <w:multiLevelType w:val="hybridMultilevel"/>
    <w:tmpl w:val="2796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A511B88"/>
    <w:multiLevelType w:val="hybridMultilevel"/>
    <w:tmpl w:val="BA8E8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33"/>
    <w:rsid w:val="000001EF"/>
    <w:rsid w:val="00007322"/>
    <w:rsid w:val="00007728"/>
    <w:rsid w:val="00014F33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16D82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714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30C5"/>
    <w:rsid w:val="002D23C5"/>
    <w:rsid w:val="002D3E77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BA2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687F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140"/>
    <w:rsid w:val="00566A35"/>
    <w:rsid w:val="0056701E"/>
    <w:rsid w:val="005740D7"/>
    <w:rsid w:val="005A0F26"/>
    <w:rsid w:val="005A1B10"/>
    <w:rsid w:val="005A2F38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2D0"/>
    <w:rsid w:val="0068194B"/>
    <w:rsid w:val="00692703"/>
    <w:rsid w:val="006A1962"/>
    <w:rsid w:val="006A50BA"/>
    <w:rsid w:val="006B5D48"/>
    <w:rsid w:val="006B7D7B"/>
    <w:rsid w:val="006C1A5E"/>
    <w:rsid w:val="006C5EF3"/>
    <w:rsid w:val="006D65FA"/>
    <w:rsid w:val="006E1507"/>
    <w:rsid w:val="006F2A56"/>
    <w:rsid w:val="00712D8B"/>
    <w:rsid w:val="00716C38"/>
    <w:rsid w:val="007273B7"/>
    <w:rsid w:val="00733E0A"/>
    <w:rsid w:val="0074403D"/>
    <w:rsid w:val="00746D44"/>
    <w:rsid w:val="007538DC"/>
    <w:rsid w:val="00757803"/>
    <w:rsid w:val="0079206B"/>
    <w:rsid w:val="00796076"/>
    <w:rsid w:val="007B0E49"/>
    <w:rsid w:val="007C0566"/>
    <w:rsid w:val="007C2E1F"/>
    <w:rsid w:val="007C606B"/>
    <w:rsid w:val="007E6A61"/>
    <w:rsid w:val="00801140"/>
    <w:rsid w:val="00803404"/>
    <w:rsid w:val="00834955"/>
    <w:rsid w:val="00845D93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34BC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6DD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0DA3"/>
    <w:rsid w:val="00F37B29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562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37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ya-gupta-1475631b9/" TargetMode="External"/><Relationship Id="rId13" Type="http://schemas.openxmlformats.org/officeDocument/2006/relationships/hyperlink" Target="https://github.com/ManyaGupta500/assignment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nyagupta.herokuapp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nyaGupta500/COMP229-midTer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b-Heroes/team-pro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nya-midterm.herokuapp.com/" TargetMode="External"/><Relationship Id="rId10" Type="http://schemas.openxmlformats.org/officeDocument/2006/relationships/hyperlink" Target="https://web-h.herokuapp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nyaGupta500" TargetMode="External"/><Relationship Id="rId14" Type="http://schemas.openxmlformats.org/officeDocument/2006/relationships/hyperlink" Target="http://studentweb.cencol.ca/m43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66F762F8-519D-40F8-80FF-D8E6FC661F26%7d\%7b033E58A8-2D74-4DFC-AED5-14F15150E4DF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8A01F21262490F871EB1E27CCB7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28820-2102-454F-8AA0-035D187DBC91}"/>
      </w:docPartPr>
      <w:docPartBody>
        <w:p w:rsidR="00000000" w:rsidRDefault="00592142">
          <w:pPr>
            <w:pStyle w:val="6C8A01F21262490F871EB1E27CCB7D64"/>
          </w:pPr>
          <w:r w:rsidRPr="00CF1A49">
            <w:t>Experience</w:t>
          </w:r>
        </w:p>
      </w:docPartBody>
    </w:docPart>
    <w:docPart>
      <w:docPartPr>
        <w:name w:val="127BA3D3B25A4A15877DE7BC461C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9FA3-C73D-4B6D-BA57-BD115BD3CF3D}"/>
      </w:docPartPr>
      <w:docPartBody>
        <w:p w:rsidR="00000000" w:rsidRDefault="00592142">
          <w:pPr>
            <w:pStyle w:val="127BA3D3B25A4A15877DE7BC461CF357"/>
          </w:pPr>
          <w:r w:rsidRPr="00CF1A49">
            <w:t>Education</w:t>
          </w:r>
        </w:p>
      </w:docPartBody>
    </w:docPart>
    <w:docPart>
      <w:docPartPr>
        <w:name w:val="67F82534D02D4E6088BDBA47BFC29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697F3-17A5-4036-99BB-6957809BDAE5}"/>
      </w:docPartPr>
      <w:docPartBody>
        <w:p w:rsidR="00000000" w:rsidRDefault="00592142">
          <w:pPr>
            <w:pStyle w:val="67F82534D02D4E6088BDBA47BFC2945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42"/>
    <w:rsid w:val="005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F04D4085614623BCFE06B0F706DB4C">
    <w:name w:val="83F04D4085614623BCFE06B0F706DB4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3C8DF832415442DA38DE2A32C93C269">
    <w:name w:val="B3C8DF832415442DA38DE2A32C93C269"/>
  </w:style>
  <w:style w:type="paragraph" w:customStyle="1" w:styleId="2DDD03F5A368435DB4722B295F42D5FB">
    <w:name w:val="2DDD03F5A368435DB4722B295F42D5FB"/>
  </w:style>
  <w:style w:type="paragraph" w:customStyle="1" w:styleId="83BEA7FB9491483FB1665CEF3B27C325">
    <w:name w:val="83BEA7FB9491483FB1665CEF3B27C325"/>
  </w:style>
  <w:style w:type="paragraph" w:customStyle="1" w:styleId="109068F7638D48C1BA8E0C946737703A">
    <w:name w:val="109068F7638D48C1BA8E0C946737703A"/>
  </w:style>
  <w:style w:type="paragraph" w:customStyle="1" w:styleId="43612271C9A54496AF9883DA59EDBD11">
    <w:name w:val="43612271C9A54496AF9883DA59EDBD11"/>
  </w:style>
  <w:style w:type="paragraph" w:customStyle="1" w:styleId="74D3821D18E04F7482939DA185009372">
    <w:name w:val="74D3821D18E04F7482939DA185009372"/>
  </w:style>
  <w:style w:type="paragraph" w:customStyle="1" w:styleId="B32423425330466EB8D1763128617A79">
    <w:name w:val="B32423425330466EB8D1763128617A79"/>
  </w:style>
  <w:style w:type="paragraph" w:customStyle="1" w:styleId="28132439B3CE4818847325A6CC795058">
    <w:name w:val="28132439B3CE4818847325A6CC795058"/>
  </w:style>
  <w:style w:type="paragraph" w:customStyle="1" w:styleId="23C2173A56E144C4ADA2296289E697FB">
    <w:name w:val="23C2173A56E144C4ADA2296289E697FB"/>
  </w:style>
  <w:style w:type="paragraph" w:customStyle="1" w:styleId="AF5F3828198B47E483F7D7276D83055A">
    <w:name w:val="AF5F3828198B47E483F7D7276D83055A"/>
  </w:style>
  <w:style w:type="paragraph" w:customStyle="1" w:styleId="6C8A01F21262490F871EB1E27CCB7D64">
    <w:name w:val="6C8A01F21262490F871EB1E27CCB7D64"/>
  </w:style>
  <w:style w:type="paragraph" w:customStyle="1" w:styleId="957BB1BA737841DA9490C1959438F0DB">
    <w:name w:val="957BB1BA737841DA9490C1959438F0DB"/>
  </w:style>
  <w:style w:type="paragraph" w:customStyle="1" w:styleId="7163CF1521D04CFA94D4FF2A1AAFB791">
    <w:name w:val="7163CF1521D04CFA94D4FF2A1AAFB791"/>
  </w:style>
  <w:style w:type="paragraph" w:customStyle="1" w:styleId="461D48A80C414B33B82FBB6F232EFBAA">
    <w:name w:val="461D48A80C414B33B82FBB6F232EFBA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26AAD5B3B7F4C25AF8999B6172EE609">
    <w:name w:val="426AAD5B3B7F4C25AF8999B6172EE609"/>
  </w:style>
  <w:style w:type="paragraph" w:customStyle="1" w:styleId="5FB642D95B5941FD8CD991519DB24D1C">
    <w:name w:val="5FB642D95B5941FD8CD991519DB24D1C"/>
  </w:style>
  <w:style w:type="paragraph" w:customStyle="1" w:styleId="E6B27567AFFD436C9C566E7E9DE58E5B">
    <w:name w:val="E6B27567AFFD436C9C566E7E9DE58E5B"/>
  </w:style>
  <w:style w:type="paragraph" w:customStyle="1" w:styleId="5B4A85173C4A417BB13DD27FCED05620">
    <w:name w:val="5B4A85173C4A417BB13DD27FCED05620"/>
  </w:style>
  <w:style w:type="paragraph" w:customStyle="1" w:styleId="71D7D71BFDD14C54B3DBD336360F3CEA">
    <w:name w:val="71D7D71BFDD14C54B3DBD336360F3CEA"/>
  </w:style>
  <w:style w:type="paragraph" w:customStyle="1" w:styleId="75EA82E0340D43B4967A24087063B220">
    <w:name w:val="75EA82E0340D43B4967A24087063B220"/>
  </w:style>
  <w:style w:type="paragraph" w:customStyle="1" w:styleId="9E02968567364B20AF33A20587484478">
    <w:name w:val="9E02968567364B20AF33A20587484478"/>
  </w:style>
  <w:style w:type="paragraph" w:customStyle="1" w:styleId="127BA3D3B25A4A15877DE7BC461CF357">
    <w:name w:val="127BA3D3B25A4A15877DE7BC461CF357"/>
  </w:style>
  <w:style w:type="paragraph" w:customStyle="1" w:styleId="0DF935D3DBE44132A88D84D09A94AE46">
    <w:name w:val="0DF935D3DBE44132A88D84D09A94AE46"/>
  </w:style>
  <w:style w:type="paragraph" w:customStyle="1" w:styleId="C0D75EC4B9D44A9B812B82F99B1DF441">
    <w:name w:val="C0D75EC4B9D44A9B812B82F99B1DF441"/>
  </w:style>
  <w:style w:type="paragraph" w:customStyle="1" w:styleId="D2FBF813F656425FA8B1BAFE011F0B03">
    <w:name w:val="D2FBF813F656425FA8B1BAFE011F0B03"/>
  </w:style>
  <w:style w:type="paragraph" w:customStyle="1" w:styleId="D85452192EE94CDF8D53B0F1D9134E96">
    <w:name w:val="D85452192EE94CDF8D53B0F1D9134E96"/>
  </w:style>
  <w:style w:type="paragraph" w:customStyle="1" w:styleId="C7387C4F6CFB49FCBE7689114A59C62A">
    <w:name w:val="C7387C4F6CFB49FCBE7689114A59C62A"/>
  </w:style>
  <w:style w:type="paragraph" w:customStyle="1" w:styleId="B9A7E186AE0A49D3B1672C16511B82A9">
    <w:name w:val="B9A7E186AE0A49D3B1672C16511B82A9"/>
  </w:style>
  <w:style w:type="paragraph" w:customStyle="1" w:styleId="05ADA67B44524B2BA1A7FDBC80D6A06B">
    <w:name w:val="05ADA67B44524B2BA1A7FDBC80D6A06B"/>
  </w:style>
  <w:style w:type="paragraph" w:customStyle="1" w:styleId="41FA34D1CD3340F5828C21493B738566">
    <w:name w:val="41FA34D1CD3340F5828C21493B738566"/>
  </w:style>
  <w:style w:type="paragraph" w:customStyle="1" w:styleId="B6F1415BA1BB46999E45B81813E884FC">
    <w:name w:val="B6F1415BA1BB46999E45B81813E884FC"/>
  </w:style>
  <w:style w:type="paragraph" w:customStyle="1" w:styleId="BC45EC34CCD745459E8EAF526D0728A6">
    <w:name w:val="BC45EC34CCD745459E8EAF526D0728A6"/>
  </w:style>
  <w:style w:type="paragraph" w:customStyle="1" w:styleId="67F82534D02D4E6088BDBA47BFC2945B">
    <w:name w:val="67F82534D02D4E6088BDBA47BFC2945B"/>
  </w:style>
  <w:style w:type="paragraph" w:customStyle="1" w:styleId="27D0DC28E1F14141A6E53E77F4B61E17">
    <w:name w:val="27D0DC28E1F14141A6E53E77F4B61E17"/>
  </w:style>
  <w:style w:type="paragraph" w:customStyle="1" w:styleId="4859DF83BC5646D6A19E7C8B93D4263F">
    <w:name w:val="4859DF83BC5646D6A19E7C8B93D4263F"/>
  </w:style>
  <w:style w:type="paragraph" w:customStyle="1" w:styleId="66988F415DBC41F7A657A617E30F3695">
    <w:name w:val="66988F415DBC41F7A657A617E30F3695"/>
  </w:style>
  <w:style w:type="paragraph" w:customStyle="1" w:styleId="486577236DF248F2A6C4679C9746416E">
    <w:name w:val="486577236DF248F2A6C4679C9746416E"/>
  </w:style>
  <w:style w:type="paragraph" w:customStyle="1" w:styleId="5ABE9D0E973F4EC5BCF355ED323950AA">
    <w:name w:val="5ABE9D0E973F4EC5BCF355ED323950AA"/>
  </w:style>
  <w:style w:type="paragraph" w:customStyle="1" w:styleId="FB80412BFA8F43D885E6E614F13BA1C1">
    <w:name w:val="FB80412BFA8F43D885E6E614F13BA1C1"/>
  </w:style>
  <w:style w:type="paragraph" w:customStyle="1" w:styleId="384077CA55224B308A0E7CCC9C721C5F">
    <w:name w:val="384077CA55224B308A0E7CCC9C721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33ACE-E559-4305-8CFD-7661F266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{033E58A8-2D74-4DFC-AED5-14F15150E4DF}tf16402488_win32</Template>
  <TotalTime>0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2022-01-13T21:20:00Z</dcterms:created>
  <dcterms:modified xsi:type="dcterms:W3CDTF">2022-01-13T22:16:00Z</dcterms:modified>
  <cp:category/>
</cp:coreProperties>
</file>